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D8" w:rsidRPr="0093098D" w:rsidRDefault="0093098D" w:rsidP="0093098D">
      <w:pPr>
        <w:jc w:val="center"/>
        <w:rPr>
          <w:sz w:val="56"/>
          <w:szCs w:val="56"/>
        </w:rPr>
      </w:pPr>
      <w:proofErr w:type="spellStart"/>
      <w:r w:rsidRPr="0093098D">
        <w:rPr>
          <w:sz w:val="56"/>
          <w:szCs w:val="56"/>
        </w:rPr>
        <w:t>Dois</w:t>
      </w:r>
      <w:proofErr w:type="spellEnd"/>
      <w:r w:rsidRPr="0093098D">
        <w:rPr>
          <w:sz w:val="56"/>
          <w:szCs w:val="56"/>
        </w:rPr>
        <w:t xml:space="preserve"> Repertoire</w:t>
      </w:r>
    </w:p>
    <w:tbl>
      <w:tblPr>
        <w:tblW w:w="0" w:type="auto"/>
        <w:jc w:val="center"/>
        <w:tblLook w:val="04A0"/>
      </w:tblPr>
      <w:tblGrid>
        <w:gridCol w:w="4788"/>
        <w:gridCol w:w="4788"/>
      </w:tblGrid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432721">
              <w:rPr>
                <w:b/>
              </w:rPr>
              <w:t>brazilian</w:t>
            </w:r>
            <w:proofErr w:type="spellEnd"/>
            <w:r w:rsidRPr="00432721">
              <w:rPr>
                <w:b/>
              </w:rPr>
              <w:t>/</w:t>
            </w:r>
            <w:proofErr w:type="spellStart"/>
            <w:r w:rsidRPr="00432721">
              <w:rPr>
                <w:b/>
              </w:rPr>
              <w:t>italian</w:t>
            </w:r>
            <w:proofErr w:type="spellEnd"/>
            <w:r w:rsidRPr="00432721">
              <w:rPr>
                <w:b/>
              </w:rPr>
              <w:t>/</w:t>
            </w:r>
            <w:proofErr w:type="spellStart"/>
            <w:r w:rsidRPr="00432721">
              <w:rPr>
                <w:b/>
              </w:rPr>
              <w:t>latin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  <w:rPr>
                <w:b/>
              </w:rPr>
            </w:pPr>
            <w:r w:rsidRPr="00432721">
              <w:rPr>
                <w:b/>
              </w:rPr>
              <w:t>jazz standards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Aganju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All Blues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Agua de </w:t>
            </w:r>
            <w:proofErr w:type="spellStart"/>
            <w:r w:rsidRPr="00432721">
              <w:t>Beber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All of Me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Bala</w:t>
            </w:r>
            <w:proofErr w:type="spellEnd"/>
            <w:r w:rsidRPr="00432721">
              <w:t xml:space="preserve"> Com </w:t>
            </w:r>
            <w:proofErr w:type="spellStart"/>
            <w:r w:rsidRPr="00432721">
              <w:t>Bala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Autumn Leaves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Besame</w:t>
            </w:r>
            <w:proofErr w:type="spellEnd"/>
            <w:r w:rsidRPr="00432721">
              <w:t xml:space="preserve"> Mucho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Blue Skies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Chega</w:t>
            </w:r>
            <w:proofErr w:type="spellEnd"/>
            <w:r w:rsidRPr="00432721">
              <w:t xml:space="preserve"> de </w:t>
            </w:r>
            <w:proofErr w:type="spellStart"/>
            <w:r w:rsidRPr="00432721">
              <w:t>Saudade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Cheek to Cheek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Corcovado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Cry Me a River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Este </w:t>
            </w:r>
            <w:proofErr w:type="spellStart"/>
            <w:r w:rsidRPr="00432721">
              <w:t>Seu</w:t>
            </w:r>
            <w:proofErr w:type="spellEnd"/>
            <w:r w:rsidRPr="00432721">
              <w:t xml:space="preserve"> </w:t>
            </w:r>
            <w:proofErr w:type="spellStart"/>
            <w:r w:rsidRPr="00432721">
              <w:t>Olhar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Damn Your Eyes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Fruta</w:t>
            </w:r>
            <w:proofErr w:type="spellEnd"/>
            <w:r w:rsidRPr="00432721">
              <w:t xml:space="preserve"> </w:t>
            </w:r>
            <w:proofErr w:type="spellStart"/>
            <w:r w:rsidRPr="00432721">
              <w:t>Fresca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‘Deed I Do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Girl from </w:t>
            </w:r>
            <w:proofErr w:type="spellStart"/>
            <w:r w:rsidRPr="00432721">
              <w:t>Ipanema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East of the Sun (and West of the Moon)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How Insensitive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Fever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Mais</w:t>
            </w:r>
            <w:proofErr w:type="spellEnd"/>
            <w:r w:rsidRPr="00432721">
              <w:t xml:space="preserve"> </w:t>
            </w:r>
            <w:proofErr w:type="spellStart"/>
            <w:r w:rsidRPr="00432721">
              <w:t>Que</w:t>
            </w:r>
            <w:proofErr w:type="spellEnd"/>
            <w:r w:rsidRPr="00432721">
              <w:t xml:space="preserve"> Nada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Fly Me to the Moon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Meditation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Georgia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Ora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God Bless the Child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Quizas</w:t>
            </w:r>
            <w:proofErr w:type="spellEnd"/>
            <w:r w:rsidRPr="00432721">
              <w:t xml:space="preserve">, </w:t>
            </w:r>
            <w:proofErr w:type="spellStart"/>
            <w:r w:rsidRPr="00432721">
              <w:t>Quizas</w:t>
            </w:r>
            <w:proofErr w:type="spellEnd"/>
            <w:r w:rsidRPr="00432721">
              <w:t xml:space="preserve">, </w:t>
            </w:r>
            <w:proofErr w:type="spellStart"/>
            <w:r w:rsidRPr="00432721">
              <w:t>Quizas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ind w:firstLine="720"/>
              <w:jc w:val="center"/>
            </w:pPr>
            <w:r w:rsidRPr="00432721">
              <w:t>Honeysuckle Rose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Siempre</w:t>
            </w:r>
            <w:proofErr w:type="spellEnd"/>
            <w:r w:rsidRPr="00432721">
              <w:t xml:space="preserve"> Me </w:t>
            </w:r>
            <w:proofErr w:type="spellStart"/>
            <w:r w:rsidRPr="00432721">
              <w:t>Quedara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It </w:t>
            </w:r>
            <w:proofErr w:type="spellStart"/>
            <w:r w:rsidRPr="00432721">
              <w:t>Ain</w:t>
            </w:r>
            <w:r w:rsidRPr="00432721">
              <w:rPr>
                <w:rFonts w:ascii="Arial" w:hAnsi="Arial" w:cs="Arial"/>
              </w:rPr>
              <w:t>ʹ</w:t>
            </w:r>
            <w:r w:rsidRPr="00432721">
              <w:rPr>
                <w:rFonts w:cs="Calibri"/>
              </w:rPr>
              <w:t>t</w:t>
            </w:r>
            <w:proofErr w:type="spellEnd"/>
            <w:r w:rsidRPr="00432721">
              <w:rPr>
                <w:rFonts w:cs="Calibri"/>
              </w:rPr>
              <w:t xml:space="preserve"> Necessarily So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proofErr w:type="spellStart"/>
            <w:r w:rsidRPr="00432721">
              <w:t>Simplesmente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It Could Happen to You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So </w:t>
            </w:r>
            <w:proofErr w:type="spellStart"/>
            <w:r w:rsidRPr="00432721">
              <w:t>Danco</w:t>
            </w:r>
            <w:proofErr w:type="spellEnd"/>
            <w:r w:rsidRPr="00432721">
              <w:t xml:space="preserve"> Samba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Lover Man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Somebody to Love (Nelly </w:t>
            </w:r>
            <w:proofErr w:type="spellStart"/>
            <w:r w:rsidRPr="00432721">
              <w:t>Furtado</w:t>
            </w:r>
            <w:proofErr w:type="spellEnd"/>
            <w:r w:rsidRPr="00432721">
              <w:t>)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Misty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So </w:t>
            </w:r>
            <w:proofErr w:type="spellStart"/>
            <w:r w:rsidRPr="00432721">
              <w:t>Tinha</w:t>
            </w:r>
            <w:proofErr w:type="spellEnd"/>
            <w:r w:rsidRPr="00432721">
              <w:t xml:space="preserve"> de Ser Voce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Night in Tunisia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Summer Samba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Our Love is Here to Stay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Whatever Lola Wants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Paper Moon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Peel Me a Grape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  <w:rPr>
                <w:b/>
              </w:rPr>
            </w:pPr>
            <w:r w:rsidRPr="00432721">
              <w:rPr>
                <w:b/>
              </w:rPr>
              <w:t>contemporary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Skylark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32 Flavors ‐ </w:t>
            </w:r>
            <w:proofErr w:type="spellStart"/>
            <w:r w:rsidRPr="00432721">
              <w:t>Ani</w:t>
            </w:r>
            <w:proofErr w:type="spellEnd"/>
            <w:r w:rsidRPr="00432721">
              <w:t xml:space="preserve"> </w:t>
            </w:r>
            <w:proofErr w:type="spellStart"/>
            <w:r w:rsidRPr="00432721">
              <w:t>di</w:t>
            </w:r>
            <w:proofErr w:type="spellEnd"/>
            <w:r w:rsidRPr="00432721">
              <w:t xml:space="preserve"> Franco / Alana Davis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Summertime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jc w:val="center"/>
            </w:pPr>
            <w:proofErr w:type="spellStart"/>
            <w:r w:rsidRPr="00432721">
              <w:t>Ain</w:t>
            </w:r>
            <w:r w:rsidRPr="00432721">
              <w:rPr>
                <w:rFonts w:ascii="Arial" w:hAnsi="Arial" w:cs="Arial"/>
              </w:rPr>
              <w:t>ʹ</w:t>
            </w:r>
            <w:r w:rsidRPr="00432721">
              <w:rPr>
                <w:rFonts w:cs="Calibri"/>
              </w:rPr>
              <w:t>t</w:t>
            </w:r>
            <w:proofErr w:type="spellEnd"/>
            <w:r w:rsidRPr="00432721">
              <w:rPr>
                <w:rFonts w:cs="Calibri"/>
              </w:rPr>
              <w:t xml:space="preserve"> No Sunshine ‐ Al Green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Stormy Weather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jc w:val="center"/>
            </w:pPr>
            <w:proofErr w:type="spellStart"/>
            <w:r w:rsidRPr="00432721">
              <w:t>Can</w:t>
            </w:r>
            <w:r w:rsidRPr="00432721">
              <w:rPr>
                <w:rFonts w:ascii="Arial" w:hAnsi="Arial" w:cs="Arial"/>
              </w:rPr>
              <w:t>ʹ</w:t>
            </w:r>
            <w:r w:rsidRPr="00432721">
              <w:rPr>
                <w:rFonts w:cs="Calibri"/>
              </w:rPr>
              <w:t>t</w:t>
            </w:r>
            <w:proofErr w:type="spellEnd"/>
            <w:r w:rsidRPr="00432721">
              <w:rPr>
                <w:rFonts w:cs="Calibri"/>
              </w:rPr>
              <w:t xml:space="preserve"> Take My Eyes Off You ‐ Frankie </w:t>
            </w:r>
            <w:proofErr w:type="spellStart"/>
            <w:r w:rsidRPr="00432721">
              <w:rPr>
                <w:rFonts w:cs="Calibri"/>
              </w:rPr>
              <w:t>Valli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Temptation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ind w:firstLine="720"/>
              <w:jc w:val="center"/>
            </w:pPr>
            <w:r w:rsidRPr="00432721">
              <w:t>Come Away With Me ‐ Norah Jones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The Nearness of You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jc w:val="center"/>
            </w:pPr>
            <w:r w:rsidRPr="00432721">
              <w:t xml:space="preserve">Dance Me to the End of Love‐ Madeleine </w:t>
            </w:r>
            <w:proofErr w:type="spellStart"/>
            <w:r w:rsidRPr="00432721">
              <w:t>Peyroux</w:t>
            </w:r>
            <w:proofErr w:type="spellEnd"/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 xml:space="preserve">They </w:t>
            </w:r>
            <w:proofErr w:type="spellStart"/>
            <w:r w:rsidRPr="00432721">
              <w:t>Can</w:t>
            </w:r>
            <w:r w:rsidRPr="00432721">
              <w:rPr>
                <w:rFonts w:ascii="Arial" w:hAnsi="Arial" w:cs="Arial"/>
              </w:rPr>
              <w:t>ʹ</w:t>
            </w:r>
            <w:r w:rsidRPr="00432721">
              <w:rPr>
                <w:rFonts w:cs="Calibri"/>
              </w:rPr>
              <w:t>t</w:t>
            </w:r>
            <w:proofErr w:type="spellEnd"/>
            <w:r w:rsidRPr="00432721">
              <w:rPr>
                <w:rFonts w:cs="Calibri"/>
              </w:rPr>
              <w:t xml:space="preserve"> Take That Away From Me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jc w:val="center"/>
            </w:pPr>
            <w:proofErr w:type="spellStart"/>
            <w:r w:rsidRPr="00432721">
              <w:t>Don</w:t>
            </w:r>
            <w:r w:rsidRPr="00432721">
              <w:rPr>
                <w:rFonts w:ascii="Arial" w:hAnsi="Arial" w:cs="Arial"/>
              </w:rPr>
              <w:t>ʹ</w:t>
            </w:r>
            <w:r w:rsidRPr="00432721">
              <w:rPr>
                <w:rFonts w:cs="Calibri"/>
              </w:rPr>
              <w:t>t</w:t>
            </w:r>
            <w:proofErr w:type="spellEnd"/>
            <w:r w:rsidRPr="00432721">
              <w:rPr>
                <w:rFonts w:cs="Calibri"/>
              </w:rPr>
              <w:t xml:space="preserve"> Know Why ‐ Norah Jones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Unforgettable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jc w:val="center"/>
            </w:pPr>
            <w:proofErr w:type="spellStart"/>
            <w:r w:rsidRPr="00432721">
              <w:t>I</w:t>
            </w:r>
            <w:r w:rsidRPr="00432721">
              <w:rPr>
                <w:rFonts w:ascii="Arial" w:hAnsi="Arial" w:cs="Arial"/>
              </w:rPr>
              <w:t>ʹ</w:t>
            </w:r>
            <w:r w:rsidRPr="00432721">
              <w:rPr>
                <w:rFonts w:cs="Calibri"/>
              </w:rPr>
              <w:t>ve</w:t>
            </w:r>
            <w:proofErr w:type="spellEnd"/>
            <w:r w:rsidRPr="00432721">
              <w:rPr>
                <w:rFonts w:cs="Calibri"/>
              </w:rPr>
              <w:t xml:space="preserve"> Got to</w:t>
            </w:r>
            <w:r w:rsidRPr="00432721">
              <w:t xml:space="preserve"> See You Again ‐ Norah Jones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Wade in the Water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jc w:val="center"/>
            </w:pPr>
            <w:proofErr w:type="spellStart"/>
            <w:r w:rsidRPr="00432721">
              <w:t>Moondance</w:t>
            </w:r>
            <w:proofErr w:type="spellEnd"/>
            <w:r w:rsidRPr="00432721">
              <w:t xml:space="preserve"> ‐ Van Morrison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What a Wonderful World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jc w:val="center"/>
            </w:pPr>
            <w:r w:rsidRPr="00432721">
              <w:t>No Ordinary Love ‐ Sade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You Do Something To Me</w:t>
            </w:r>
          </w:p>
        </w:tc>
      </w:tr>
      <w:tr w:rsidR="0093098D" w:rsidRPr="00432721" w:rsidTr="00325105">
        <w:trPr>
          <w:jc w:val="center"/>
        </w:trPr>
        <w:tc>
          <w:tcPr>
            <w:tcW w:w="4788" w:type="dxa"/>
            <w:vAlign w:val="center"/>
          </w:tcPr>
          <w:p w:rsidR="0093098D" w:rsidRPr="00432721" w:rsidRDefault="00432721" w:rsidP="00432721">
            <w:pPr>
              <w:spacing w:after="0" w:line="240" w:lineRule="auto"/>
              <w:jc w:val="center"/>
            </w:pPr>
            <w:r w:rsidRPr="00432721">
              <w:t>Slip ‐ Jackie Allen</w:t>
            </w:r>
          </w:p>
        </w:tc>
        <w:tc>
          <w:tcPr>
            <w:tcW w:w="4788" w:type="dxa"/>
            <w:vAlign w:val="center"/>
          </w:tcPr>
          <w:p w:rsidR="0093098D" w:rsidRPr="00432721" w:rsidRDefault="0093098D" w:rsidP="00432721">
            <w:pPr>
              <w:spacing w:after="0" w:line="240" w:lineRule="auto"/>
              <w:jc w:val="center"/>
            </w:pPr>
            <w:r w:rsidRPr="00432721">
              <w:t>You Send Me</w:t>
            </w:r>
          </w:p>
        </w:tc>
      </w:tr>
      <w:tr w:rsidR="00432721" w:rsidRPr="00432721" w:rsidTr="00325105">
        <w:trPr>
          <w:jc w:val="center"/>
        </w:trPr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  <w:r w:rsidRPr="00432721">
              <w:t>Smooth Operator ‐ Sade</w:t>
            </w:r>
          </w:p>
        </w:tc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</w:p>
        </w:tc>
      </w:tr>
      <w:tr w:rsidR="00432721" w:rsidRPr="00432721" w:rsidTr="00325105">
        <w:trPr>
          <w:jc w:val="center"/>
        </w:trPr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  <w:r w:rsidRPr="00432721">
              <w:t>The Sweetest Taboo ‐ Sade</w:t>
            </w:r>
          </w:p>
        </w:tc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</w:p>
        </w:tc>
      </w:tr>
      <w:tr w:rsidR="00432721" w:rsidRPr="00432721" w:rsidTr="00325105">
        <w:trPr>
          <w:jc w:val="center"/>
        </w:trPr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  <w:r w:rsidRPr="00432721">
              <w:t>Turn Me On ‐ Norah Jones</w:t>
            </w:r>
          </w:p>
        </w:tc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</w:p>
        </w:tc>
      </w:tr>
      <w:tr w:rsidR="00432721" w:rsidRPr="00432721" w:rsidTr="00325105">
        <w:trPr>
          <w:jc w:val="center"/>
        </w:trPr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  <w:r w:rsidRPr="00432721">
              <w:t xml:space="preserve">Video ‐ India </w:t>
            </w:r>
            <w:proofErr w:type="spellStart"/>
            <w:r w:rsidRPr="00432721">
              <w:t>Arie</w:t>
            </w:r>
            <w:proofErr w:type="spellEnd"/>
          </w:p>
        </w:tc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</w:p>
        </w:tc>
      </w:tr>
      <w:tr w:rsidR="00432721" w:rsidRPr="00432721" w:rsidTr="00325105">
        <w:trPr>
          <w:jc w:val="center"/>
        </w:trPr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</w:p>
        </w:tc>
        <w:tc>
          <w:tcPr>
            <w:tcW w:w="4788" w:type="dxa"/>
            <w:vAlign w:val="center"/>
          </w:tcPr>
          <w:p w:rsidR="00432721" w:rsidRPr="00432721" w:rsidRDefault="00432721" w:rsidP="00432721">
            <w:pPr>
              <w:spacing w:after="0" w:line="240" w:lineRule="auto"/>
              <w:jc w:val="center"/>
            </w:pPr>
          </w:p>
        </w:tc>
      </w:tr>
    </w:tbl>
    <w:p w:rsidR="0093098D" w:rsidRDefault="0093098D"/>
    <w:sectPr w:rsidR="0093098D" w:rsidSect="0023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5105"/>
    <w:rsid w:val="00000C0F"/>
    <w:rsid w:val="00004A80"/>
    <w:rsid w:val="0001609F"/>
    <w:rsid w:val="00030A36"/>
    <w:rsid w:val="00034EDA"/>
    <w:rsid w:val="000379F1"/>
    <w:rsid w:val="00045942"/>
    <w:rsid w:val="00046820"/>
    <w:rsid w:val="00047294"/>
    <w:rsid w:val="000534DF"/>
    <w:rsid w:val="00055377"/>
    <w:rsid w:val="00057502"/>
    <w:rsid w:val="00060129"/>
    <w:rsid w:val="00071F0A"/>
    <w:rsid w:val="00082710"/>
    <w:rsid w:val="00093CDB"/>
    <w:rsid w:val="00097244"/>
    <w:rsid w:val="000974B1"/>
    <w:rsid w:val="000B05E0"/>
    <w:rsid w:val="000B117B"/>
    <w:rsid w:val="000B1881"/>
    <w:rsid w:val="000D3163"/>
    <w:rsid w:val="000D3425"/>
    <w:rsid w:val="000D6D34"/>
    <w:rsid w:val="000F7FF8"/>
    <w:rsid w:val="0010165F"/>
    <w:rsid w:val="00102F6E"/>
    <w:rsid w:val="00155E8C"/>
    <w:rsid w:val="00160025"/>
    <w:rsid w:val="00172311"/>
    <w:rsid w:val="0017724E"/>
    <w:rsid w:val="001878C7"/>
    <w:rsid w:val="00191F76"/>
    <w:rsid w:val="00194044"/>
    <w:rsid w:val="00196AB3"/>
    <w:rsid w:val="001A2673"/>
    <w:rsid w:val="001A6C4D"/>
    <w:rsid w:val="001B3B11"/>
    <w:rsid w:val="001B47CB"/>
    <w:rsid w:val="001C2BB7"/>
    <w:rsid w:val="001C3A20"/>
    <w:rsid w:val="001C444E"/>
    <w:rsid w:val="001C6630"/>
    <w:rsid w:val="001D57C1"/>
    <w:rsid w:val="001E278C"/>
    <w:rsid w:val="001E6FF6"/>
    <w:rsid w:val="002036C2"/>
    <w:rsid w:val="00215979"/>
    <w:rsid w:val="00222EDE"/>
    <w:rsid w:val="002234AF"/>
    <w:rsid w:val="00224D47"/>
    <w:rsid w:val="002263DB"/>
    <w:rsid w:val="00226890"/>
    <w:rsid w:val="00227629"/>
    <w:rsid w:val="002306D8"/>
    <w:rsid w:val="0025313A"/>
    <w:rsid w:val="00272A94"/>
    <w:rsid w:val="00274B9B"/>
    <w:rsid w:val="00277EC1"/>
    <w:rsid w:val="002801AE"/>
    <w:rsid w:val="0028536E"/>
    <w:rsid w:val="00296676"/>
    <w:rsid w:val="002B396F"/>
    <w:rsid w:val="002B5412"/>
    <w:rsid w:val="002B6A72"/>
    <w:rsid w:val="002C33B6"/>
    <w:rsid w:val="002D29D9"/>
    <w:rsid w:val="002E08B5"/>
    <w:rsid w:val="002E38C2"/>
    <w:rsid w:val="002F15AD"/>
    <w:rsid w:val="00316659"/>
    <w:rsid w:val="00317F3D"/>
    <w:rsid w:val="00325105"/>
    <w:rsid w:val="00333940"/>
    <w:rsid w:val="00345917"/>
    <w:rsid w:val="00350ED4"/>
    <w:rsid w:val="003556D4"/>
    <w:rsid w:val="0036050C"/>
    <w:rsid w:val="00361396"/>
    <w:rsid w:val="003617F3"/>
    <w:rsid w:val="00362773"/>
    <w:rsid w:val="003636A4"/>
    <w:rsid w:val="003654C1"/>
    <w:rsid w:val="00367CCD"/>
    <w:rsid w:val="003749F9"/>
    <w:rsid w:val="00387627"/>
    <w:rsid w:val="00390438"/>
    <w:rsid w:val="0039215D"/>
    <w:rsid w:val="003943CE"/>
    <w:rsid w:val="003A1B7B"/>
    <w:rsid w:val="003B3FF2"/>
    <w:rsid w:val="003D3DC5"/>
    <w:rsid w:val="003E4F3C"/>
    <w:rsid w:val="003F18AE"/>
    <w:rsid w:val="003F5F5D"/>
    <w:rsid w:val="003F724C"/>
    <w:rsid w:val="0040272B"/>
    <w:rsid w:val="00406F93"/>
    <w:rsid w:val="004158BD"/>
    <w:rsid w:val="00421C07"/>
    <w:rsid w:val="00427B8E"/>
    <w:rsid w:val="00432721"/>
    <w:rsid w:val="00444272"/>
    <w:rsid w:val="00444839"/>
    <w:rsid w:val="00445319"/>
    <w:rsid w:val="00452EB0"/>
    <w:rsid w:val="0046227F"/>
    <w:rsid w:val="00465D72"/>
    <w:rsid w:val="00471855"/>
    <w:rsid w:val="00475E27"/>
    <w:rsid w:val="00476071"/>
    <w:rsid w:val="00476629"/>
    <w:rsid w:val="00493EF8"/>
    <w:rsid w:val="004A1B89"/>
    <w:rsid w:val="004A404F"/>
    <w:rsid w:val="004B37FB"/>
    <w:rsid w:val="004B3881"/>
    <w:rsid w:val="004B4220"/>
    <w:rsid w:val="004C075E"/>
    <w:rsid w:val="004D16D1"/>
    <w:rsid w:val="004E2B2B"/>
    <w:rsid w:val="004F2722"/>
    <w:rsid w:val="004F53EC"/>
    <w:rsid w:val="00504C94"/>
    <w:rsid w:val="00505BC3"/>
    <w:rsid w:val="0052246F"/>
    <w:rsid w:val="00525FE8"/>
    <w:rsid w:val="005344CA"/>
    <w:rsid w:val="005369F9"/>
    <w:rsid w:val="0054443A"/>
    <w:rsid w:val="00546340"/>
    <w:rsid w:val="00560C21"/>
    <w:rsid w:val="00567124"/>
    <w:rsid w:val="005720C3"/>
    <w:rsid w:val="00585379"/>
    <w:rsid w:val="0058657D"/>
    <w:rsid w:val="00586DDD"/>
    <w:rsid w:val="005917DB"/>
    <w:rsid w:val="00595C6B"/>
    <w:rsid w:val="005A58CD"/>
    <w:rsid w:val="005A7B71"/>
    <w:rsid w:val="005B44FE"/>
    <w:rsid w:val="005B67A4"/>
    <w:rsid w:val="005C0B3F"/>
    <w:rsid w:val="005C5E7F"/>
    <w:rsid w:val="005D3CC0"/>
    <w:rsid w:val="005D6A94"/>
    <w:rsid w:val="005E4A63"/>
    <w:rsid w:val="00601ADF"/>
    <w:rsid w:val="00603A88"/>
    <w:rsid w:val="0060455D"/>
    <w:rsid w:val="00611F70"/>
    <w:rsid w:val="006151A9"/>
    <w:rsid w:val="00617C02"/>
    <w:rsid w:val="006266FD"/>
    <w:rsid w:val="0062717C"/>
    <w:rsid w:val="00630A0B"/>
    <w:rsid w:val="00632701"/>
    <w:rsid w:val="00636D45"/>
    <w:rsid w:val="0064052E"/>
    <w:rsid w:val="00647339"/>
    <w:rsid w:val="006558AB"/>
    <w:rsid w:val="00656406"/>
    <w:rsid w:val="00661B29"/>
    <w:rsid w:val="00674FF7"/>
    <w:rsid w:val="0067720E"/>
    <w:rsid w:val="00680727"/>
    <w:rsid w:val="00681FE4"/>
    <w:rsid w:val="006857B2"/>
    <w:rsid w:val="00690C8F"/>
    <w:rsid w:val="00693921"/>
    <w:rsid w:val="006A4C22"/>
    <w:rsid w:val="006B5B3A"/>
    <w:rsid w:val="006C0B9C"/>
    <w:rsid w:val="006C5A2F"/>
    <w:rsid w:val="006E0E03"/>
    <w:rsid w:val="006E2063"/>
    <w:rsid w:val="006E250A"/>
    <w:rsid w:val="006E3EBC"/>
    <w:rsid w:val="006E5953"/>
    <w:rsid w:val="006E678E"/>
    <w:rsid w:val="006F2246"/>
    <w:rsid w:val="00701BF8"/>
    <w:rsid w:val="0070722D"/>
    <w:rsid w:val="00712A83"/>
    <w:rsid w:val="007171BC"/>
    <w:rsid w:val="00730F1C"/>
    <w:rsid w:val="007313F5"/>
    <w:rsid w:val="00733A6C"/>
    <w:rsid w:val="007343F1"/>
    <w:rsid w:val="007367C6"/>
    <w:rsid w:val="00742F5E"/>
    <w:rsid w:val="00743328"/>
    <w:rsid w:val="007438AF"/>
    <w:rsid w:val="0075621B"/>
    <w:rsid w:val="00766522"/>
    <w:rsid w:val="0077600C"/>
    <w:rsid w:val="0078261C"/>
    <w:rsid w:val="00783652"/>
    <w:rsid w:val="007862A5"/>
    <w:rsid w:val="007869B3"/>
    <w:rsid w:val="007A027F"/>
    <w:rsid w:val="007B50B3"/>
    <w:rsid w:val="007B5B54"/>
    <w:rsid w:val="007B665F"/>
    <w:rsid w:val="007B78A5"/>
    <w:rsid w:val="007D0F8C"/>
    <w:rsid w:val="007D1237"/>
    <w:rsid w:val="007E1547"/>
    <w:rsid w:val="007E75F5"/>
    <w:rsid w:val="007F13A3"/>
    <w:rsid w:val="007F3D21"/>
    <w:rsid w:val="007F572C"/>
    <w:rsid w:val="008066A0"/>
    <w:rsid w:val="00811D9B"/>
    <w:rsid w:val="00815A2B"/>
    <w:rsid w:val="008176FD"/>
    <w:rsid w:val="008215FD"/>
    <w:rsid w:val="008222F3"/>
    <w:rsid w:val="008240C0"/>
    <w:rsid w:val="00826000"/>
    <w:rsid w:val="00830656"/>
    <w:rsid w:val="008425C4"/>
    <w:rsid w:val="008501D4"/>
    <w:rsid w:val="00862253"/>
    <w:rsid w:val="00865D3C"/>
    <w:rsid w:val="00892A4C"/>
    <w:rsid w:val="00897CF2"/>
    <w:rsid w:val="008A42F2"/>
    <w:rsid w:val="008A58A5"/>
    <w:rsid w:val="008A5AA9"/>
    <w:rsid w:val="008A6298"/>
    <w:rsid w:val="008B2F48"/>
    <w:rsid w:val="008B36CA"/>
    <w:rsid w:val="008B510A"/>
    <w:rsid w:val="008B7EB3"/>
    <w:rsid w:val="008C09E9"/>
    <w:rsid w:val="008C3A8B"/>
    <w:rsid w:val="008C4D3E"/>
    <w:rsid w:val="008D2DC7"/>
    <w:rsid w:val="008E31AB"/>
    <w:rsid w:val="008E7DF1"/>
    <w:rsid w:val="008F1619"/>
    <w:rsid w:val="008F1A9B"/>
    <w:rsid w:val="008F26ED"/>
    <w:rsid w:val="008F2C92"/>
    <w:rsid w:val="008F3466"/>
    <w:rsid w:val="00900AFE"/>
    <w:rsid w:val="009022C9"/>
    <w:rsid w:val="00905F91"/>
    <w:rsid w:val="009118A9"/>
    <w:rsid w:val="00920026"/>
    <w:rsid w:val="0093098D"/>
    <w:rsid w:val="00940BD4"/>
    <w:rsid w:val="00942B7E"/>
    <w:rsid w:val="00947F08"/>
    <w:rsid w:val="00950CE4"/>
    <w:rsid w:val="009540B2"/>
    <w:rsid w:val="00957636"/>
    <w:rsid w:val="00971999"/>
    <w:rsid w:val="00977E47"/>
    <w:rsid w:val="00997704"/>
    <w:rsid w:val="009A701F"/>
    <w:rsid w:val="009B53B9"/>
    <w:rsid w:val="009B5F52"/>
    <w:rsid w:val="009C2052"/>
    <w:rsid w:val="009D351A"/>
    <w:rsid w:val="009D5202"/>
    <w:rsid w:val="009E309D"/>
    <w:rsid w:val="009E4C83"/>
    <w:rsid w:val="009E5FDA"/>
    <w:rsid w:val="009E78A3"/>
    <w:rsid w:val="009F7B22"/>
    <w:rsid w:val="00A023BE"/>
    <w:rsid w:val="00A04C46"/>
    <w:rsid w:val="00A100E2"/>
    <w:rsid w:val="00A10185"/>
    <w:rsid w:val="00A14C47"/>
    <w:rsid w:val="00A155B2"/>
    <w:rsid w:val="00A17391"/>
    <w:rsid w:val="00A178BD"/>
    <w:rsid w:val="00A20D64"/>
    <w:rsid w:val="00A220AC"/>
    <w:rsid w:val="00A24BA8"/>
    <w:rsid w:val="00A30B39"/>
    <w:rsid w:val="00A33BB5"/>
    <w:rsid w:val="00A56395"/>
    <w:rsid w:val="00A6636A"/>
    <w:rsid w:val="00A84552"/>
    <w:rsid w:val="00AA2876"/>
    <w:rsid w:val="00AA44A9"/>
    <w:rsid w:val="00AA4531"/>
    <w:rsid w:val="00AB620E"/>
    <w:rsid w:val="00AC37E7"/>
    <w:rsid w:val="00AC41A8"/>
    <w:rsid w:val="00AD19E5"/>
    <w:rsid w:val="00AD2DBD"/>
    <w:rsid w:val="00AE160B"/>
    <w:rsid w:val="00AF40A4"/>
    <w:rsid w:val="00B002C5"/>
    <w:rsid w:val="00B0305D"/>
    <w:rsid w:val="00B06B9F"/>
    <w:rsid w:val="00B20344"/>
    <w:rsid w:val="00B213B1"/>
    <w:rsid w:val="00B319D8"/>
    <w:rsid w:val="00B42550"/>
    <w:rsid w:val="00B464E3"/>
    <w:rsid w:val="00B50272"/>
    <w:rsid w:val="00B57EE5"/>
    <w:rsid w:val="00B65C7A"/>
    <w:rsid w:val="00B72793"/>
    <w:rsid w:val="00B83D2F"/>
    <w:rsid w:val="00B90936"/>
    <w:rsid w:val="00B97590"/>
    <w:rsid w:val="00BC2374"/>
    <w:rsid w:val="00BD2558"/>
    <w:rsid w:val="00BE1065"/>
    <w:rsid w:val="00BE4E79"/>
    <w:rsid w:val="00BE64DF"/>
    <w:rsid w:val="00BF3E4C"/>
    <w:rsid w:val="00BF7A62"/>
    <w:rsid w:val="00C00DB6"/>
    <w:rsid w:val="00C12ABF"/>
    <w:rsid w:val="00C24805"/>
    <w:rsid w:val="00C30EA3"/>
    <w:rsid w:val="00C349CB"/>
    <w:rsid w:val="00C42BA3"/>
    <w:rsid w:val="00C619B3"/>
    <w:rsid w:val="00C65353"/>
    <w:rsid w:val="00C65962"/>
    <w:rsid w:val="00C66060"/>
    <w:rsid w:val="00C77993"/>
    <w:rsid w:val="00C83F6F"/>
    <w:rsid w:val="00C92560"/>
    <w:rsid w:val="00CA019E"/>
    <w:rsid w:val="00CA4DBD"/>
    <w:rsid w:val="00CC0296"/>
    <w:rsid w:val="00CC5159"/>
    <w:rsid w:val="00CE19AA"/>
    <w:rsid w:val="00CE60EC"/>
    <w:rsid w:val="00CF4BF7"/>
    <w:rsid w:val="00D017C4"/>
    <w:rsid w:val="00D07FEC"/>
    <w:rsid w:val="00D13026"/>
    <w:rsid w:val="00D15013"/>
    <w:rsid w:val="00D165AF"/>
    <w:rsid w:val="00D167F6"/>
    <w:rsid w:val="00D314B3"/>
    <w:rsid w:val="00D34199"/>
    <w:rsid w:val="00D4075A"/>
    <w:rsid w:val="00D42FA6"/>
    <w:rsid w:val="00D43ECF"/>
    <w:rsid w:val="00D50A76"/>
    <w:rsid w:val="00D52DF2"/>
    <w:rsid w:val="00D614B8"/>
    <w:rsid w:val="00D63DDD"/>
    <w:rsid w:val="00D77313"/>
    <w:rsid w:val="00D822B6"/>
    <w:rsid w:val="00D90A1E"/>
    <w:rsid w:val="00D961B6"/>
    <w:rsid w:val="00D978F3"/>
    <w:rsid w:val="00DA0CC1"/>
    <w:rsid w:val="00DA36F0"/>
    <w:rsid w:val="00DB4906"/>
    <w:rsid w:val="00DB7908"/>
    <w:rsid w:val="00DC05F7"/>
    <w:rsid w:val="00DC3581"/>
    <w:rsid w:val="00DC5091"/>
    <w:rsid w:val="00DD0043"/>
    <w:rsid w:val="00DD04D1"/>
    <w:rsid w:val="00DD25D5"/>
    <w:rsid w:val="00DD4735"/>
    <w:rsid w:val="00E049FE"/>
    <w:rsid w:val="00E10132"/>
    <w:rsid w:val="00E1046D"/>
    <w:rsid w:val="00E22920"/>
    <w:rsid w:val="00E23577"/>
    <w:rsid w:val="00E346A1"/>
    <w:rsid w:val="00E4091A"/>
    <w:rsid w:val="00E420D0"/>
    <w:rsid w:val="00E425EB"/>
    <w:rsid w:val="00E566B9"/>
    <w:rsid w:val="00E574D1"/>
    <w:rsid w:val="00E717F4"/>
    <w:rsid w:val="00E820DD"/>
    <w:rsid w:val="00E86665"/>
    <w:rsid w:val="00E907FC"/>
    <w:rsid w:val="00EB3F12"/>
    <w:rsid w:val="00EB72A7"/>
    <w:rsid w:val="00EC4D03"/>
    <w:rsid w:val="00ED33E6"/>
    <w:rsid w:val="00ED7D15"/>
    <w:rsid w:val="00EE09BC"/>
    <w:rsid w:val="00EF074F"/>
    <w:rsid w:val="00EF2955"/>
    <w:rsid w:val="00F24B3C"/>
    <w:rsid w:val="00F363B6"/>
    <w:rsid w:val="00F456C9"/>
    <w:rsid w:val="00F50BE8"/>
    <w:rsid w:val="00F53FFB"/>
    <w:rsid w:val="00F54398"/>
    <w:rsid w:val="00F716F0"/>
    <w:rsid w:val="00F91C8A"/>
    <w:rsid w:val="00F9602B"/>
    <w:rsid w:val="00FA07B2"/>
    <w:rsid w:val="00FA3D39"/>
    <w:rsid w:val="00FC78A0"/>
    <w:rsid w:val="00FD1CBC"/>
    <w:rsid w:val="00FE0FBB"/>
    <w:rsid w:val="00FE19A1"/>
    <w:rsid w:val="00FE79B3"/>
    <w:rsid w:val="00FE7DE9"/>
    <w:rsid w:val="00FF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D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9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en\Documents\A.%20Osborn%20Ticket%20542%20-%20Recreate%20Word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A. Osborn Ticket 542 - Recreate Word Document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Howard</dc:creator>
  <cp:lastModifiedBy>Raven Howard</cp:lastModifiedBy>
  <cp:revision>2</cp:revision>
  <dcterms:created xsi:type="dcterms:W3CDTF">2009-05-12T18:24:00Z</dcterms:created>
  <dcterms:modified xsi:type="dcterms:W3CDTF">2009-05-12T18:24:00Z</dcterms:modified>
</cp:coreProperties>
</file>